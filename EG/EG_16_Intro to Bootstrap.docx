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616A5B" w14:textId="323A45E5" w:rsidR="00CE5261" w:rsidRDefault="00027E4C" w:rsidP="002F46B9">
      <w:pPr>
        <w:pStyle w:val="QATemplateHeadingOne"/>
        <w:spacing w:line="240" w:lineRule="auto"/>
        <w:outlineLvl w:val="0"/>
      </w:pPr>
      <w:r>
        <w:t xml:space="preserve">Exercise </w:t>
      </w:r>
      <w:r w:rsidR="0026775C">
        <w:t>1</w:t>
      </w:r>
      <w:r w:rsidR="008A2375">
        <w:t>6</w:t>
      </w:r>
      <w:r w:rsidR="005E3195">
        <w:t xml:space="preserve"> – </w:t>
      </w:r>
      <w:r w:rsidR="00237B4B">
        <w:t xml:space="preserve">Introduction to </w:t>
      </w:r>
      <w:r w:rsidR="002F46B9">
        <w:t>Bootstrap</w:t>
      </w:r>
    </w:p>
    <w:p w14:paraId="1E3A2304" w14:textId="77777777" w:rsidR="00391518" w:rsidRDefault="00391518" w:rsidP="002F46B9">
      <w:pPr>
        <w:pStyle w:val="QATemplateHeadingTwo"/>
        <w:spacing w:line="240" w:lineRule="auto"/>
        <w:outlineLvl w:val="0"/>
      </w:pPr>
      <w:r>
        <w:t>Objective</w:t>
      </w:r>
    </w:p>
    <w:p w14:paraId="63620460" w14:textId="2E47F22A" w:rsidR="00D734C6" w:rsidRDefault="00237B4B" w:rsidP="000A0D99">
      <w:pPr>
        <w:pStyle w:val="QATemplateBodyCopy"/>
        <w:spacing w:line="240" w:lineRule="auto"/>
      </w:pPr>
      <w:r>
        <w:t xml:space="preserve">In this exercise we are going to use </w:t>
      </w:r>
      <w:r w:rsidR="002F46B9">
        <w:t>Bootstrap</w:t>
      </w:r>
      <w:r>
        <w:t xml:space="preserve"> to build a responsive website.</w:t>
      </w:r>
    </w:p>
    <w:p w14:paraId="4C3E4271" w14:textId="29D5E0DD" w:rsidR="00D734C6" w:rsidRDefault="000A0D99" w:rsidP="000A0D99">
      <w:pPr>
        <w:pStyle w:val="QATemplateBodyCopy"/>
        <w:spacing w:line="240" w:lineRule="auto"/>
      </w:pPr>
      <w:r w:rsidRPr="000A0D99">
        <w:rPr>
          <w:noProof/>
          <w:lang w:eastAsia="en-GB"/>
        </w:rPr>
        <w:t xml:space="preserve"> </w:t>
      </w:r>
      <w:r w:rsidR="003F6D62">
        <w:rPr>
          <w:noProof/>
          <w:lang w:val="en-US"/>
        </w:rPr>
        <w:drawing>
          <wp:inline distT="0" distB="0" distL="0" distR="0" wp14:anchorId="77DAE919" wp14:editId="166EFADB">
            <wp:extent cx="4351936" cy="2053607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6-05-16 at 10.42.2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3401" cy="206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90C16">
        <w:rPr>
          <w:noProof/>
          <w:lang w:val="en-US"/>
        </w:rPr>
        <w:drawing>
          <wp:inline distT="0" distB="0" distL="0" distR="0" wp14:anchorId="0D203609" wp14:editId="299C5344">
            <wp:extent cx="1330608" cy="2053033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6-05-16 at 10.43.17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2397" cy="2086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DBCA2" w14:textId="35225371" w:rsidR="00391518" w:rsidRDefault="00027E4C" w:rsidP="002F46B9">
      <w:pPr>
        <w:pStyle w:val="QATemplateHeadingTwo"/>
        <w:outlineLvl w:val="0"/>
      </w:pPr>
      <w:r>
        <w:t>Exercise Instructions</w:t>
      </w:r>
    </w:p>
    <w:p w14:paraId="4150C7A6" w14:textId="444E5998" w:rsidR="003F232C" w:rsidRDefault="00237B4B" w:rsidP="00237B4B">
      <w:pPr>
        <w:pStyle w:val="QATemplateBodyCopy"/>
      </w:pPr>
      <w:r>
        <w:t xml:space="preserve">In the starter folder for this exercise you will find the files as they are downloaded from the </w:t>
      </w:r>
      <w:r w:rsidR="002F46B9">
        <w:t>Bootstrap</w:t>
      </w:r>
      <w:r>
        <w:t xml:space="preserve"> website</w:t>
      </w:r>
      <w:r w:rsidR="00D7621D">
        <w:t xml:space="preserve"> (plus an images folder</w:t>
      </w:r>
      <w:r w:rsidR="002F46B9">
        <w:t>, a starter index.html and a content.txt</w:t>
      </w:r>
      <w:r w:rsidR="00D7621D">
        <w:t xml:space="preserve"> we’ve added for you to use</w:t>
      </w:r>
      <w:r w:rsidR="002F46B9">
        <w:t xml:space="preserve"> during this exercise</w:t>
      </w:r>
      <w:r w:rsidR="00D7621D">
        <w:t xml:space="preserve">). </w:t>
      </w:r>
    </w:p>
    <w:p w14:paraId="5E07C4A5" w14:textId="799E5FF2" w:rsidR="00237B4B" w:rsidRDefault="00237B4B" w:rsidP="00D7621D">
      <w:pPr>
        <w:pStyle w:val="QATemplateBodyCopy"/>
        <w:numPr>
          <w:ilvl w:val="0"/>
          <w:numId w:val="18"/>
        </w:numPr>
      </w:pPr>
      <w:r>
        <w:t xml:space="preserve">Open up the </w:t>
      </w:r>
      <w:r w:rsidR="002F46B9">
        <w:t>Bootstrap</w:t>
      </w:r>
      <w:r>
        <w:t xml:space="preserve">.css file and have a look around, this is the bones of </w:t>
      </w:r>
      <w:r w:rsidR="002F46B9">
        <w:t>Bootstrap</w:t>
      </w:r>
      <w:r>
        <w:t xml:space="preserve">.  </w:t>
      </w:r>
      <w:r w:rsidR="002F46B9">
        <w:t>Pay attention to the groups of selectors within their appropriate media queries which define the width of the columns in percentage terms along with a left float.  This is the core of many grid systems.</w:t>
      </w:r>
    </w:p>
    <w:p w14:paraId="1DC382FB" w14:textId="43433B86" w:rsidR="00D7621D" w:rsidRDefault="00D7621D" w:rsidP="00D7621D">
      <w:pPr>
        <w:pStyle w:val="QATemplateBodyCopy"/>
        <w:numPr>
          <w:ilvl w:val="0"/>
          <w:numId w:val="18"/>
        </w:numPr>
      </w:pPr>
      <w:r>
        <w:t xml:space="preserve">Open up index.html file and remove </w:t>
      </w:r>
      <w:r w:rsidR="003616F3">
        <w:t>the h1 element.</w:t>
      </w:r>
      <w:r>
        <w:t xml:space="preserve">  This leaves us to build our page the way we want.</w:t>
      </w:r>
    </w:p>
    <w:p w14:paraId="505ABAAE" w14:textId="7F591584" w:rsidR="00D7621D" w:rsidRDefault="00D7621D" w:rsidP="00D7621D">
      <w:pPr>
        <w:pStyle w:val="QATemplateBodyCopy"/>
        <w:numPr>
          <w:ilvl w:val="0"/>
          <w:numId w:val="18"/>
        </w:numPr>
      </w:pPr>
      <w:r>
        <w:t>Let’s start at the top</w:t>
      </w:r>
      <w:r w:rsidR="002E096C">
        <w:t>:</w:t>
      </w:r>
      <w:r>
        <w:t xml:space="preserve"> add a </w:t>
      </w:r>
      <w:r w:rsidR="00712B92">
        <w:t>nav</w:t>
      </w:r>
      <w:r>
        <w:t xml:space="preserve"> </w:t>
      </w:r>
      <w:r w:rsidR="00F73143">
        <w:t xml:space="preserve">and give it the classes </w:t>
      </w:r>
      <w:r w:rsidR="002F3362">
        <w:t>“navbar” and “navbar-default”</w:t>
      </w:r>
      <w:r w:rsidR="00CF07FA">
        <w:t>.</w:t>
      </w:r>
    </w:p>
    <w:p w14:paraId="0B4BF4E9" w14:textId="59344876" w:rsidR="002F3362" w:rsidRDefault="007A423C" w:rsidP="00D7621D">
      <w:pPr>
        <w:pStyle w:val="QATemplateBodyCopy"/>
        <w:numPr>
          <w:ilvl w:val="0"/>
          <w:numId w:val="18"/>
        </w:numPr>
      </w:pPr>
      <w:r>
        <w:t>Within this nav c</w:t>
      </w:r>
      <w:r w:rsidR="00CF07FA">
        <w:t xml:space="preserve">reate </w:t>
      </w:r>
      <w:r w:rsidR="002F3362">
        <w:t>a</w:t>
      </w:r>
      <w:r w:rsidR="00AD2207">
        <w:t xml:space="preserve"> div</w:t>
      </w:r>
      <w:r w:rsidR="002F3362">
        <w:t xml:space="preserve"> with a class of navbar-header. Within this div place an anchor with a class of “navbar-brand” and then place the QA logo within the anchor. Give the QA logo a height property of 25.</w:t>
      </w:r>
    </w:p>
    <w:p w14:paraId="15777AD2" w14:textId="3E6C3B86" w:rsidR="00CF07FA" w:rsidRDefault="002F3362" w:rsidP="00D7621D">
      <w:pPr>
        <w:pStyle w:val="QATemplateBodyCopy"/>
        <w:numPr>
          <w:ilvl w:val="0"/>
          <w:numId w:val="18"/>
        </w:numPr>
      </w:pPr>
      <w:r>
        <w:t>Within the nav create 2 additional children, unordered lists with the classes “nav” and “navbar-nav” and give the 2</w:t>
      </w:r>
      <w:r w:rsidRPr="002F3362">
        <w:rPr>
          <w:vertAlign w:val="superscript"/>
        </w:rPr>
        <w:t>nd</w:t>
      </w:r>
      <w:r>
        <w:t xml:space="preserve"> one a </w:t>
      </w:r>
      <w:r w:rsidR="00CF07FA">
        <w:t>class of “</w:t>
      </w:r>
      <w:r>
        <w:t>navbar-right</w:t>
      </w:r>
      <w:r w:rsidR="00CF07FA">
        <w:t>”</w:t>
      </w:r>
      <w:r>
        <w:t>.</w:t>
      </w:r>
    </w:p>
    <w:p w14:paraId="5F1AD525" w14:textId="2F1DEE39" w:rsidR="00CE1A3F" w:rsidRDefault="002F3362" w:rsidP="00D7621D">
      <w:pPr>
        <w:pStyle w:val="QATemplateBodyCopy"/>
        <w:numPr>
          <w:ilvl w:val="0"/>
          <w:numId w:val="18"/>
        </w:numPr>
      </w:pPr>
      <w:r>
        <w:t>In the first unordered list a</w:t>
      </w:r>
      <w:r w:rsidR="008E3E0E">
        <w:t xml:space="preserve">dd </w:t>
      </w:r>
      <w:r w:rsidR="00CE1A3F">
        <w:t>4 list items</w:t>
      </w:r>
      <w:r w:rsidR="00940B4C">
        <w:t xml:space="preserve"> containing links</w:t>
      </w:r>
      <w:r w:rsidR="00CE1A3F">
        <w:t xml:space="preserve"> (as detailed below).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00"/>
        <w:gridCol w:w="4450"/>
      </w:tblGrid>
      <w:tr w:rsidR="00712B92" w14:paraId="7AE2A560" w14:textId="77777777" w:rsidTr="00712B92">
        <w:tc>
          <w:tcPr>
            <w:tcW w:w="4785" w:type="dxa"/>
          </w:tcPr>
          <w:p w14:paraId="4D3DC328" w14:textId="006DD5CA" w:rsidR="00712B92" w:rsidRDefault="00712B92" w:rsidP="00712B92">
            <w:pPr>
              <w:pStyle w:val="QATemplateBodyCopy"/>
              <w:jc w:val="center"/>
            </w:pPr>
            <w:r>
              <w:t>Text</w:t>
            </w:r>
          </w:p>
        </w:tc>
        <w:tc>
          <w:tcPr>
            <w:tcW w:w="4785" w:type="dxa"/>
          </w:tcPr>
          <w:p w14:paraId="5574BF7B" w14:textId="08BDDA82" w:rsidR="00712B92" w:rsidRDefault="00712B92" w:rsidP="00712B92">
            <w:pPr>
              <w:pStyle w:val="QATemplateBodyCopy"/>
              <w:jc w:val="center"/>
            </w:pPr>
            <w:r>
              <w:t>Link</w:t>
            </w:r>
          </w:p>
        </w:tc>
      </w:tr>
      <w:tr w:rsidR="00712B92" w14:paraId="212C59B6" w14:textId="77777777" w:rsidTr="00712B92">
        <w:tc>
          <w:tcPr>
            <w:tcW w:w="4785" w:type="dxa"/>
          </w:tcPr>
          <w:p w14:paraId="5F74C1FB" w14:textId="59660DA7" w:rsidR="00712B92" w:rsidRDefault="00712B92" w:rsidP="00712B92">
            <w:pPr>
              <w:pStyle w:val="QATemplateBodyCopy"/>
            </w:pPr>
            <w:r>
              <w:t>Home</w:t>
            </w:r>
          </w:p>
        </w:tc>
        <w:tc>
          <w:tcPr>
            <w:tcW w:w="4785" w:type="dxa"/>
          </w:tcPr>
          <w:p w14:paraId="1D42A7CE" w14:textId="12E2009D" w:rsidR="00712B92" w:rsidRDefault="00712B92" w:rsidP="00712B92">
            <w:pPr>
              <w:pStyle w:val="QATemplateBodyCopy"/>
            </w:pPr>
            <w:r>
              <w:t>index.html</w:t>
            </w:r>
          </w:p>
        </w:tc>
      </w:tr>
      <w:tr w:rsidR="00712B92" w14:paraId="5493A92A" w14:textId="77777777" w:rsidTr="00712B92">
        <w:tc>
          <w:tcPr>
            <w:tcW w:w="4785" w:type="dxa"/>
          </w:tcPr>
          <w:p w14:paraId="63B3A436" w14:textId="0CAEF5CE" w:rsidR="00712B92" w:rsidRDefault="00712B92" w:rsidP="00712B92">
            <w:pPr>
              <w:pStyle w:val="QATemplateBodyCopy"/>
            </w:pPr>
            <w:r>
              <w:t>Courses</w:t>
            </w:r>
          </w:p>
        </w:tc>
        <w:tc>
          <w:tcPr>
            <w:tcW w:w="4785" w:type="dxa"/>
          </w:tcPr>
          <w:p w14:paraId="7DAF9929" w14:textId="0BEC9181" w:rsidR="00712B92" w:rsidRDefault="00712B92" w:rsidP="00712B92">
            <w:pPr>
              <w:pStyle w:val="QATemplateBodyCopy"/>
            </w:pPr>
            <w:r>
              <w:t>courses.html</w:t>
            </w:r>
          </w:p>
        </w:tc>
      </w:tr>
      <w:tr w:rsidR="00712B92" w14:paraId="79F60227" w14:textId="77777777" w:rsidTr="00712B92">
        <w:tc>
          <w:tcPr>
            <w:tcW w:w="4785" w:type="dxa"/>
          </w:tcPr>
          <w:p w14:paraId="3FCD800F" w14:textId="78146F18" w:rsidR="00712B92" w:rsidRDefault="00712B92" w:rsidP="00712B92">
            <w:pPr>
              <w:pStyle w:val="QATemplateBodyCopy"/>
            </w:pPr>
            <w:r>
              <w:t>Course Registration</w:t>
            </w:r>
          </w:p>
        </w:tc>
        <w:tc>
          <w:tcPr>
            <w:tcW w:w="4785" w:type="dxa"/>
          </w:tcPr>
          <w:p w14:paraId="49B68415" w14:textId="517979EC" w:rsidR="00712B92" w:rsidRDefault="00712B92" w:rsidP="00712B92">
            <w:pPr>
              <w:pStyle w:val="QATemplateBodyCopy"/>
            </w:pPr>
            <w:r>
              <w:t>registration.html</w:t>
            </w:r>
          </w:p>
        </w:tc>
      </w:tr>
      <w:tr w:rsidR="00712B92" w14:paraId="308BE481" w14:textId="77777777" w:rsidTr="00712B92">
        <w:tc>
          <w:tcPr>
            <w:tcW w:w="4785" w:type="dxa"/>
          </w:tcPr>
          <w:p w14:paraId="6DBD7AEA" w14:textId="6D9A492B" w:rsidR="00712B92" w:rsidRDefault="00712B92" w:rsidP="00712B92">
            <w:pPr>
              <w:pStyle w:val="QATemplateBodyCopy"/>
            </w:pPr>
            <w:r>
              <w:lastRenderedPageBreak/>
              <w:t>The Team</w:t>
            </w:r>
          </w:p>
        </w:tc>
        <w:tc>
          <w:tcPr>
            <w:tcW w:w="4785" w:type="dxa"/>
          </w:tcPr>
          <w:p w14:paraId="192160D1" w14:textId="79C466C5" w:rsidR="00712B92" w:rsidRDefault="00712B92" w:rsidP="00712B92">
            <w:pPr>
              <w:pStyle w:val="QATemplateBodyCopy"/>
            </w:pPr>
            <w:r>
              <w:t>team.html</w:t>
            </w:r>
          </w:p>
        </w:tc>
      </w:tr>
    </w:tbl>
    <w:p w14:paraId="2A48C498" w14:textId="63D278D4" w:rsidR="002F3362" w:rsidRDefault="002F3362" w:rsidP="00D7621D">
      <w:pPr>
        <w:pStyle w:val="QATemplateBodyCopy"/>
        <w:numPr>
          <w:ilvl w:val="0"/>
          <w:numId w:val="18"/>
        </w:numPr>
      </w:pPr>
      <w:r>
        <w:t>In the second list create similar links for “Login” and “Register” – point these at #.</w:t>
      </w:r>
    </w:p>
    <w:p w14:paraId="62DC7FE5" w14:textId="7363CAFD" w:rsidR="002B1E31" w:rsidRDefault="002F3362" w:rsidP="00D7621D">
      <w:pPr>
        <w:pStyle w:val="QATemplateBodyCopy"/>
        <w:numPr>
          <w:ilvl w:val="0"/>
          <w:numId w:val="18"/>
        </w:numPr>
      </w:pPr>
      <w:r>
        <w:t>View the page in a browser and see how it responds to different screen sizes.</w:t>
      </w:r>
    </w:p>
    <w:p w14:paraId="0EFE6E71" w14:textId="2E63142C" w:rsidR="002B1E31" w:rsidRDefault="002C09B8" w:rsidP="00D7621D">
      <w:pPr>
        <w:pStyle w:val="QATemplateBodyCopy"/>
        <w:numPr>
          <w:ilvl w:val="0"/>
          <w:numId w:val="18"/>
        </w:numPr>
      </w:pPr>
      <w:r>
        <w:t>Within the navbar-header create a button and give it classes of “navbar-toggle” and “collapsed”, a data-toggle attribute with a value of “collapse” and a data-target attribute with a value of “#collapsableNav”</w:t>
      </w:r>
    </w:p>
    <w:p w14:paraId="2A09B24E" w14:textId="37F58122" w:rsidR="002C09B8" w:rsidRDefault="002C09B8" w:rsidP="00D7621D">
      <w:pPr>
        <w:pStyle w:val="QATemplateBodyCopy"/>
        <w:numPr>
          <w:ilvl w:val="0"/>
          <w:numId w:val="18"/>
        </w:numPr>
      </w:pPr>
      <w:r>
        <w:t>Wrap the 2 unordered lists you created within the nav in a div with an id that matches the data-target attribute from the previous step (collapsableNav) and give it the classes “collapse” and “navbar-collapse”</w:t>
      </w:r>
    </w:p>
    <w:p w14:paraId="1129D6D5" w14:textId="3FC286E9" w:rsidR="002B1E31" w:rsidRDefault="001C3DA9" w:rsidP="00D7621D">
      <w:pPr>
        <w:pStyle w:val="QATemplateBodyCopy"/>
        <w:numPr>
          <w:ilvl w:val="0"/>
          <w:numId w:val="18"/>
        </w:numPr>
      </w:pPr>
      <w:r>
        <w:t>Test your page in a browser, you should find a burger icon which now shows the vertical menu</w:t>
      </w:r>
      <w:r w:rsidR="008E63DC">
        <w:t xml:space="preserve"> on small screens</w:t>
      </w:r>
      <w:r>
        <w:t>, but on medium and above screens a horizontal menu is displayed.</w:t>
      </w:r>
    </w:p>
    <w:p w14:paraId="3C861FEE" w14:textId="3CD49945" w:rsidR="009D6586" w:rsidRDefault="009D6586" w:rsidP="00D7621D">
      <w:pPr>
        <w:pStyle w:val="QATemplateBodyCopy"/>
        <w:numPr>
          <w:ilvl w:val="0"/>
          <w:numId w:val="18"/>
        </w:numPr>
      </w:pPr>
      <w:r>
        <w:t xml:space="preserve">We’re currently missing the heading for our </w:t>
      </w:r>
      <w:r w:rsidR="00712B92">
        <w:t>page</w:t>
      </w:r>
      <w:r>
        <w:t xml:space="preserve"> so let’s create that.  Below the nav element add an h1 element with the text “Award Winning Professional Training”</w:t>
      </w:r>
    </w:p>
    <w:p w14:paraId="22C0D665" w14:textId="11D84C67" w:rsidR="00731116" w:rsidRDefault="006F39B0" w:rsidP="00D7621D">
      <w:pPr>
        <w:pStyle w:val="QATemplateBodyCopy"/>
        <w:numPr>
          <w:ilvl w:val="0"/>
          <w:numId w:val="18"/>
        </w:numPr>
      </w:pPr>
      <w:r>
        <w:t xml:space="preserve">It’s time to add our own style to the page. </w:t>
      </w:r>
      <w:r w:rsidR="00CE27A5">
        <w:t>We’ll use the empty app.css for this purpose – open it now.</w:t>
      </w:r>
    </w:p>
    <w:p w14:paraId="160C8284" w14:textId="35C8506F" w:rsidR="008E2935" w:rsidRDefault="008E2935" w:rsidP="00D7621D">
      <w:pPr>
        <w:pStyle w:val="QATemplateBodyCopy"/>
        <w:numPr>
          <w:ilvl w:val="0"/>
          <w:numId w:val="18"/>
        </w:numPr>
      </w:pPr>
      <w:r>
        <w:t>Create an appropriate selector to override default styles applied to the navbar we created and set its bottom margin to 0.</w:t>
      </w:r>
    </w:p>
    <w:p w14:paraId="0F63BCC7" w14:textId="68A7AD38" w:rsidR="00731116" w:rsidRDefault="00CE27A5" w:rsidP="00D7621D">
      <w:pPr>
        <w:pStyle w:val="QATemplateBodyCopy"/>
        <w:numPr>
          <w:ilvl w:val="0"/>
          <w:numId w:val="18"/>
        </w:numPr>
      </w:pPr>
      <w:r>
        <w:t>Add a h1 selector</w:t>
      </w:r>
      <w:r w:rsidR="006F39B0">
        <w:t>,</w:t>
      </w:r>
      <w:r w:rsidR="00DC66E7">
        <w:t xml:space="preserve"> set its color to white</w:t>
      </w:r>
      <w:r w:rsidR="006F39B0">
        <w:t>, its margin to 0</w:t>
      </w:r>
      <w:r w:rsidR="00DC66E7">
        <w:t xml:space="preserve"> and add a padding of 4em to the top and bottom and 1em to the left and right.</w:t>
      </w:r>
    </w:p>
    <w:p w14:paraId="3167F0A3" w14:textId="7BFCCDCA" w:rsidR="00DC66E7" w:rsidRDefault="00DC66E7" w:rsidP="00F16D61">
      <w:pPr>
        <w:pStyle w:val="QATemplateBodyCopy"/>
        <w:numPr>
          <w:ilvl w:val="0"/>
          <w:numId w:val="18"/>
        </w:numPr>
      </w:pPr>
      <w:r>
        <w:t>Create a new class called keyboard and set its background-image to the keyboard.jpg file found in the images folder</w:t>
      </w:r>
      <w:r w:rsidR="00F16D61">
        <w:t xml:space="preserve"> and set the background-size to cover.</w:t>
      </w:r>
    </w:p>
    <w:p w14:paraId="20153263" w14:textId="246699E4" w:rsidR="008A71D2" w:rsidRDefault="008A71D2" w:rsidP="00D7621D">
      <w:pPr>
        <w:pStyle w:val="QATemplateBodyCopy"/>
        <w:numPr>
          <w:ilvl w:val="0"/>
          <w:numId w:val="18"/>
        </w:numPr>
      </w:pPr>
      <w:r>
        <w:t>Add the keyboard class to the h1 element in index.html and view the page in your browser.</w:t>
      </w:r>
    </w:p>
    <w:p w14:paraId="0F2A776E" w14:textId="0DA8FC11" w:rsidR="002357F9" w:rsidRDefault="002357F9" w:rsidP="00D7621D">
      <w:pPr>
        <w:pStyle w:val="QATemplateBodyCopy"/>
        <w:numPr>
          <w:ilvl w:val="0"/>
          <w:numId w:val="18"/>
        </w:numPr>
      </w:pPr>
      <w:r>
        <w:t xml:space="preserve">We need to customise the built in </w:t>
      </w:r>
      <w:r w:rsidR="002F46B9">
        <w:t>Bootstrap</w:t>
      </w:r>
      <w:r>
        <w:t xml:space="preserve"> styles to improve this </w:t>
      </w:r>
      <w:r w:rsidR="00D62416">
        <w:t>further</w:t>
      </w:r>
      <w:r>
        <w:t xml:space="preserve">, </w:t>
      </w:r>
      <w:r w:rsidR="005F6934">
        <w:t>set the background colour of the top-bar to</w:t>
      </w:r>
      <w:r w:rsidR="003248EB">
        <w:t xml:space="preserve"> #005BAB</w:t>
      </w:r>
      <w:r w:rsidR="008E2935">
        <w:t xml:space="preserve"> and set the border and border-radius to 0</w:t>
      </w:r>
      <w:r w:rsidR="005F6934">
        <w:t>.</w:t>
      </w:r>
    </w:p>
    <w:p w14:paraId="7DCB53F2" w14:textId="63FBE789" w:rsidR="001803B2" w:rsidRDefault="008533E7" w:rsidP="00D7621D">
      <w:pPr>
        <w:pStyle w:val="QATemplateBodyCopy"/>
        <w:numPr>
          <w:ilvl w:val="0"/>
          <w:numId w:val="18"/>
        </w:numPr>
      </w:pPr>
      <w:r>
        <w:t>Create the following selector “</w:t>
      </w:r>
      <w:r w:rsidRPr="008533E7">
        <w:t>.navbar .navbar-nav li &gt; a</w:t>
      </w:r>
      <w:r>
        <w:t>” and set the color to white.</w:t>
      </w:r>
    </w:p>
    <w:p w14:paraId="3DAFBACE" w14:textId="6159FC81" w:rsidR="00151729" w:rsidRDefault="00151729" w:rsidP="00D7621D">
      <w:pPr>
        <w:pStyle w:val="QATemplateBodyCopy"/>
        <w:numPr>
          <w:ilvl w:val="0"/>
          <w:numId w:val="18"/>
        </w:numPr>
      </w:pPr>
      <w:r>
        <w:t>View the page in your browser.</w:t>
      </w:r>
    </w:p>
    <w:p w14:paraId="5438D779" w14:textId="3CC96DC9" w:rsidR="00151729" w:rsidRDefault="00E3098E" w:rsidP="00D7621D">
      <w:pPr>
        <w:pStyle w:val="QATemplateBodyCopy"/>
        <w:numPr>
          <w:ilvl w:val="0"/>
          <w:numId w:val="18"/>
        </w:numPr>
      </w:pPr>
      <w:r>
        <w:t xml:space="preserve">We now need to create the content area of the website. </w:t>
      </w:r>
      <w:r w:rsidR="00EA33DB">
        <w:t>Below the h1 create a div with a class of “container” and i</w:t>
      </w:r>
      <w:r>
        <w:t xml:space="preserve">nsert a main element </w:t>
      </w:r>
      <w:r w:rsidR="00EA33DB">
        <w:t>with</w:t>
      </w:r>
      <w:r>
        <w:t xml:space="preserve"> a class of ‘row’</w:t>
      </w:r>
    </w:p>
    <w:p w14:paraId="17AD51D9" w14:textId="6E2EB24C" w:rsidR="00E3098E" w:rsidRDefault="00E3098E" w:rsidP="00D7621D">
      <w:pPr>
        <w:pStyle w:val="QATemplateBodyCopy"/>
        <w:numPr>
          <w:ilvl w:val="0"/>
          <w:numId w:val="18"/>
        </w:numPr>
      </w:pPr>
      <w:r>
        <w:t>We’re going to have three sections on this page which on a mobile will be one after the other in a vertical arrangement, so let</w:t>
      </w:r>
      <w:r w:rsidR="001E4421">
        <w:t>’</w:t>
      </w:r>
      <w:r>
        <w:t>s do that first.  Create three article elements with a class of “</w:t>
      </w:r>
      <w:r w:rsidR="005D0FB6">
        <w:t>col-xs-12</w:t>
      </w:r>
      <w:r>
        <w:t xml:space="preserve">” this neatly defines that each of these articles will take up all 12 columns of the page, and being mobile first – this echoes through the </w:t>
      </w:r>
      <w:r w:rsidR="00DF6EE5">
        <w:t>larger</w:t>
      </w:r>
      <w:r>
        <w:t xml:space="preserve"> grids also.</w:t>
      </w:r>
    </w:p>
    <w:p w14:paraId="33BEF34A" w14:textId="361445A0" w:rsidR="00E3098E" w:rsidRDefault="00E3098E" w:rsidP="00D7621D">
      <w:pPr>
        <w:pStyle w:val="QATemplateBodyCopy"/>
        <w:numPr>
          <w:ilvl w:val="0"/>
          <w:numId w:val="18"/>
        </w:numPr>
      </w:pPr>
      <w:r>
        <w:t>There’s some content in a file called content.txt which you can use to copy and paste into the three articles.  Just grab one h2 and paragraph pair for each article.</w:t>
      </w:r>
    </w:p>
    <w:p w14:paraId="0F62EF69" w14:textId="5EEA7366" w:rsidR="00AB0BC9" w:rsidRDefault="00BE3584" w:rsidP="00D7621D">
      <w:pPr>
        <w:pStyle w:val="QATemplateBodyCopy"/>
        <w:numPr>
          <w:ilvl w:val="0"/>
          <w:numId w:val="18"/>
        </w:numPr>
      </w:pPr>
      <w:r>
        <w:lastRenderedPageBreak/>
        <w:t>For larger screens we might want the layout to ma</w:t>
      </w:r>
      <w:r w:rsidR="00DA4C0D">
        <w:t xml:space="preserve">ke use of the available width. Add appropriate classes so that on the </w:t>
      </w:r>
      <w:r w:rsidR="005079BF">
        <w:t>small</w:t>
      </w:r>
      <w:r w:rsidR="00DA4C0D">
        <w:t xml:space="preserve"> breakpoint the first two articles take up half of the width each.</w:t>
      </w:r>
    </w:p>
    <w:p w14:paraId="4F971C02" w14:textId="23AC52A1" w:rsidR="00237B4B" w:rsidRDefault="00562BC4" w:rsidP="00237B4B">
      <w:pPr>
        <w:pStyle w:val="QATemplateBodyCopy"/>
        <w:numPr>
          <w:ilvl w:val="0"/>
          <w:numId w:val="18"/>
        </w:numPr>
      </w:pPr>
      <w:r>
        <w:t xml:space="preserve">Finally add </w:t>
      </w:r>
      <w:r w:rsidR="00DA4C0D">
        <w:t xml:space="preserve">appropriate classes so that for the </w:t>
      </w:r>
      <w:r w:rsidR="00B918E4">
        <w:t>mediu</w:t>
      </w:r>
      <w:r w:rsidR="00DA4C0D">
        <w:t xml:space="preserve"> breakpoint all three articles take up a third of the width each.</w:t>
      </w:r>
    </w:p>
    <w:sectPr w:rsidR="00237B4B" w:rsidSect="009F5F26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 w:code="9"/>
      <w:pgMar w:top="1701" w:right="1134" w:bottom="1134" w:left="1418" w:header="39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7D1B0B" w14:textId="77777777" w:rsidR="00F55546" w:rsidRDefault="00F55546" w:rsidP="00267563">
      <w:pPr>
        <w:spacing w:after="0" w:line="240" w:lineRule="auto"/>
      </w:pPr>
      <w:r>
        <w:separator/>
      </w:r>
    </w:p>
  </w:endnote>
  <w:endnote w:type="continuationSeparator" w:id="0">
    <w:p w14:paraId="6E6862E9" w14:textId="77777777" w:rsidR="00F55546" w:rsidRDefault="00F55546" w:rsidP="002675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6B8BA6" w14:textId="77777777" w:rsidR="00144A8E" w:rsidRDefault="00144A8E" w:rsidP="001B4A03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E8F7CA6" w14:textId="77777777" w:rsidR="00B146ED" w:rsidRDefault="00B146ED" w:rsidP="00144A8E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1CD0F2" w14:textId="77777777" w:rsidR="00144A8E" w:rsidRDefault="00144A8E" w:rsidP="001B4A03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4585D">
      <w:rPr>
        <w:rStyle w:val="PageNumber"/>
        <w:noProof/>
      </w:rPr>
      <w:t>1</w:t>
    </w:r>
    <w:r>
      <w:rPr>
        <w:rStyle w:val="PageNumber"/>
      </w:rPr>
      <w:fldChar w:fldCharType="end"/>
    </w:r>
  </w:p>
  <w:p w14:paraId="1716A64B" w14:textId="7ADD8B72" w:rsidR="004A3E9F" w:rsidRDefault="004A3E9F" w:rsidP="00144A8E">
    <w:pPr>
      <w:spacing w:after="400"/>
      <w:ind w:right="360"/>
      <w:jc w:val="right"/>
      <w:rPr>
        <w:rFonts w:ascii="Arial" w:hAnsi="Arial" w:cs="Arial"/>
        <w:color w:val="FFFFFF" w:themeColor="background1"/>
        <w:sz w:val="18"/>
        <w:szCs w:val="18"/>
      </w:rPr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CD140E" w14:textId="77777777" w:rsidR="00B146ED" w:rsidRDefault="00B146ED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E74A83" w14:textId="77777777" w:rsidR="00F55546" w:rsidRDefault="00F55546" w:rsidP="00267563">
      <w:pPr>
        <w:spacing w:after="0" w:line="240" w:lineRule="auto"/>
      </w:pPr>
      <w:r>
        <w:separator/>
      </w:r>
    </w:p>
  </w:footnote>
  <w:footnote w:type="continuationSeparator" w:id="0">
    <w:p w14:paraId="008A179D" w14:textId="77777777" w:rsidR="00F55546" w:rsidRDefault="00F55546" w:rsidP="002675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AD36E6" w14:textId="77777777" w:rsidR="00B146ED" w:rsidRDefault="00B146ED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7AB46B" w14:textId="133131CA" w:rsidR="00B146ED" w:rsidRDefault="0044585D" w:rsidP="00B146ED">
    <w:pPr>
      <w:pStyle w:val="QATemplateHeaderCourseTitle"/>
      <w:tabs>
        <w:tab w:val="right" w:pos="9354"/>
      </w:tabs>
    </w:pPr>
    <w:r>
      <w:rPr>
        <w:bCs/>
        <w:lang w:val="en-US"/>
      </w:rPr>
      <w:t>Developing Responsive Websites</w:t>
    </w:r>
    <w:bookmarkStart w:id="0" w:name="_GoBack"/>
    <w:bookmarkEnd w:id="0"/>
  </w:p>
  <w:p w14:paraId="18E117C4" w14:textId="18D5B483" w:rsidR="004A3E9F" w:rsidRPr="00B146ED" w:rsidRDefault="004A3E9F" w:rsidP="00B146ED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41BD09" w14:textId="77777777" w:rsidR="00B146ED" w:rsidRDefault="00B146ED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40052"/>
    <w:multiLevelType w:val="hybridMultilevel"/>
    <w:tmpl w:val="E59649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FB7FB4"/>
    <w:multiLevelType w:val="hybridMultilevel"/>
    <w:tmpl w:val="246A6A7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4C7CB8"/>
    <w:multiLevelType w:val="hybridMultilevel"/>
    <w:tmpl w:val="EB94143C"/>
    <w:lvl w:ilvl="0" w:tplc="38E86D56">
      <w:start w:val="1"/>
      <w:numFmt w:val="decimal"/>
      <w:pStyle w:val="QATemplateNumberBullet"/>
      <w:lvlText w:val="%1."/>
      <w:lvlJc w:val="left"/>
      <w:pPr>
        <w:ind w:left="720" w:hanging="360"/>
      </w:pPr>
      <w:rPr>
        <w:rFonts w:hint="default"/>
      </w:rPr>
    </w:lvl>
    <w:lvl w:ilvl="1" w:tplc="08090013">
      <w:start w:val="1"/>
      <w:numFmt w:val="upperRoman"/>
      <w:lvlText w:val="%2."/>
      <w:lvlJc w:val="righ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0037DF"/>
    <w:multiLevelType w:val="hybridMultilevel"/>
    <w:tmpl w:val="43B24F9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6F61F9"/>
    <w:multiLevelType w:val="hybridMultilevel"/>
    <w:tmpl w:val="E08C20A8"/>
    <w:lvl w:ilvl="0" w:tplc="FAB0B9A0">
      <w:start w:val="1"/>
      <w:numFmt w:val="bullet"/>
      <w:pStyle w:val="QATemplate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0F20F5"/>
    <w:multiLevelType w:val="hybridMultilevel"/>
    <w:tmpl w:val="281C22D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CE6BEE"/>
    <w:multiLevelType w:val="hybridMultilevel"/>
    <w:tmpl w:val="C70CB866"/>
    <w:lvl w:ilvl="0" w:tplc="31E0AC50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A349E8"/>
    <w:multiLevelType w:val="hybridMultilevel"/>
    <w:tmpl w:val="1E8E7B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8597965"/>
    <w:multiLevelType w:val="hybridMultilevel"/>
    <w:tmpl w:val="E626D6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BC32CD2"/>
    <w:multiLevelType w:val="hybridMultilevel"/>
    <w:tmpl w:val="85C8EA20"/>
    <w:lvl w:ilvl="0" w:tplc="38E86D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DF0416C"/>
    <w:multiLevelType w:val="hybridMultilevel"/>
    <w:tmpl w:val="E99457A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FBF19E9"/>
    <w:multiLevelType w:val="hybridMultilevel"/>
    <w:tmpl w:val="8508095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FFE0EEA"/>
    <w:multiLevelType w:val="hybridMultilevel"/>
    <w:tmpl w:val="9BAA592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1FF72A1"/>
    <w:multiLevelType w:val="hybridMultilevel"/>
    <w:tmpl w:val="47D2BF52"/>
    <w:lvl w:ilvl="0" w:tplc="31E0AC50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FB00622"/>
    <w:multiLevelType w:val="hybridMultilevel"/>
    <w:tmpl w:val="C8285A32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CE70F15"/>
    <w:multiLevelType w:val="hybridMultilevel"/>
    <w:tmpl w:val="889E92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E2C382D"/>
    <w:multiLevelType w:val="hybridMultilevel"/>
    <w:tmpl w:val="E99457A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F3E4B96"/>
    <w:multiLevelType w:val="hybridMultilevel"/>
    <w:tmpl w:val="3A0C304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9"/>
  </w:num>
  <w:num w:numId="4">
    <w:abstractNumId w:val="13"/>
  </w:num>
  <w:num w:numId="5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7"/>
  </w:num>
  <w:num w:numId="7">
    <w:abstractNumId w:val="16"/>
  </w:num>
  <w:num w:numId="8">
    <w:abstractNumId w:val="10"/>
  </w:num>
  <w:num w:numId="9">
    <w:abstractNumId w:val="8"/>
  </w:num>
  <w:num w:numId="10">
    <w:abstractNumId w:val="7"/>
  </w:num>
  <w:num w:numId="11">
    <w:abstractNumId w:val="11"/>
  </w:num>
  <w:num w:numId="12">
    <w:abstractNumId w:val="12"/>
  </w:num>
  <w:num w:numId="13">
    <w:abstractNumId w:val="0"/>
  </w:num>
  <w:num w:numId="14">
    <w:abstractNumId w:val="5"/>
  </w:num>
  <w:num w:numId="15">
    <w:abstractNumId w:val="14"/>
  </w:num>
  <w:num w:numId="16">
    <w:abstractNumId w:val="6"/>
  </w:num>
  <w:num w:numId="17">
    <w:abstractNumId w:val="1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1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gnword-docGUID" w:val="{ED6FA8C0-6C9A-470F-84AE-73ED12776E76}"/>
    <w:docVar w:name="dgnword-eventsink" w:val="109605656"/>
  </w:docVars>
  <w:rsids>
    <w:rsidRoot w:val="007C7512"/>
    <w:rsid w:val="000100BE"/>
    <w:rsid w:val="00014143"/>
    <w:rsid w:val="00022350"/>
    <w:rsid w:val="00027704"/>
    <w:rsid w:val="00027E4C"/>
    <w:rsid w:val="000428FC"/>
    <w:rsid w:val="00045B1F"/>
    <w:rsid w:val="00047159"/>
    <w:rsid w:val="000479DB"/>
    <w:rsid w:val="000556ED"/>
    <w:rsid w:val="00062EC5"/>
    <w:rsid w:val="00065CE3"/>
    <w:rsid w:val="00080E35"/>
    <w:rsid w:val="00096DA7"/>
    <w:rsid w:val="000A0D99"/>
    <w:rsid w:val="000A2383"/>
    <w:rsid w:val="000A35EB"/>
    <w:rsid w:val="000A5A0F"/>
    <w:rsid w:val="000C68F5"/>
    <w:rsid w:val="000E023F"/>
    <w:rsid w:val="000E2BB3"/>
    <w:rsid w:val="000F1F02"/>
    <w:rsid w:val="0010719E"/>
    <w:rsid w:val="00113EC5"/>
    <w:rsid w:val="0011661D"/>
    <w:rsid w:val="0012029A"/>
    <w:rsid w:val="00121F91"/>
    <w:rsid w:val="00122634"/>
    <w:rsid w:val="00125B7F"/>
    <w:rsid w:val="00125D0C"/>
    <w:rsid w:val="00134680"/>
    <w:rsid w:val="00144A8E"/>
    <w:rsid w:val="001451E8"/>
    <w:rsid w:val="00145E38"/>
    <w:rsid w:val="00150748"/>
    <w:rsid w:val="00151729"/>
    <w:rsid w:val="00153E37"/>
    <w:rsid w:val="00157383"/>
    <w:rsid w:val="00164578"/>
    <w:rsid w:val="00167157"/>
    <w:rsid w:val="0017740E"/>
    <w:rsid w:val="001803B2"/>
    <w:rsid w:val="00182854"/>
    <w:rsid w:val="001846FD"/>
    <w:rsid w:val="00190E95"/>
    <w:rsid w:val="00191834"/>
    <w:rsid w:val="001A1306"/>
    <w:rsid w:val="001A656B"/>
    <w:rsid w:val="001B779B"/>
    <w:rsid w:val="001C1E5C"/>
    <w:rsid w:val="001C24B6"/>
    <w:rsid w:val="001C3DA9"/>
    <w:rsid w:val="001C6A5C"/>
    <w:rsid w:val="001D6301"/>
    <w:rsid w:val="001E0D5B"/>
    <w:rsid w:val="001E1761"/>
    <w:rsid w:val="001E4421"/>
    <w:rsid w:val="001E4BEA"/>
    <w:rsid w:val="001E6411"/>
    <w:rsid w:val="001F4154"/>
    <w:rsid w:val="001F4567"/>
    <w:rsid w:val="002072A6"/>
    <w:rsid w:val="002100CA"/>
    <w:rsid w:val="002300CA"/>
    <w:rsid w:val="002357F9"/>
    <w:rsid w:val="0023639B"/>
    <w:rsid w:val="00237B4B"/>
    <w:rsid w:val="00237DD2"/>
    <w:rsid w:val="0026592E"/>
    <w:rsid w:val="00267563"/>
    <w:rsid w:val="0026775C"/>
    <w:rsid w:val="002719C5"/>
    <w:rsid w:val="00272141"/>
    <w:rsid w:val="002744EC"/>
    <w:rsid w:val="002762DE"/>
    <w:rsid w:val="00276D69"/>
    <w:rsid w:val="00280379"/>
    <w:rsid w:val="00281B91"/>
    <w:rsid w:val="00282D9F"/>
    <w:rsid w:val="002847F7"/>
    <w:rsid w:val="00286B00"/>
    <w:rsid w:val="002968DF"/>
    <w:rsid w:val="002A66B4"/>
    <w:rsid w:val="002B1E31"/>
    <w:rsid w:val="002B6404"/>
    <w:rsid w:val="002C09B8"/>
    <w:rsid w:val="002C5360"/>
    <w:rsid w:val="002D1AF7"/>
    <w:rsid w:val="002D3F97"/>
    <w:rsid w:val="002E096C"/>
    <w:rsid w:val="002E3FCE"/>
    <w:rsid w:val="002F2F9C"/>
    <w:rsid w:val="002F3362"/>
    <w:rsid w:val="002F46B9"/>
    <w:rsid w:val="002F49C3"/>
    <w:rsid w:val="002F624B"/>
    <w:rsid w:val="002F7C3F"/>
    <w:rsid w:val="003128ED"/>
    <w:rsid w:val="003157A0"/>
    <w:rsid w:val="003248EB"/>
    <w:rsid w:val="00324BAD"/>
    <w:rsid w:val="0032705F"/>
    <w:rsid w:val="00330C5B"/>
    <w:rsid w:val="00332A06"/>
    <w:rsid w:val="00333052"/>
    <w:rsid w:val="003338C3"/>
    <w:rsid w:val="00334CBB"/>
    <w:rsid w:val="00334FAF"/>
    <w:rsid w:val="003412E9"/>
    <w:rsid w:val="00343868"/>
    <w:rsid w:val="003529D6"/>
    <w:rsid w:val="0035453C"/>
    <w:rsid w:val="0035624A"/>
    <w:rsid w:val="003616F3"/>
    <w:rsid w:val="003651EA"/>
    <w:rsid w:val="003655D9"/>
    <w:rsid w:val="00365656"/>
    <w:rsid w:val="003729BA"/>
    <w:rsid w:val="00375410"/>
    <w:rsid w:val="00375AFE"/>
    <w:rsid w:val="003828F9"/>
    <w:rsid w:val="00384E79"/>
    <w:rsid w:val="00390C16"/>
    <w:rsid w:val="00391518"/>
    <w:rsid w:val="003A13F3"/>
    <w:rsid w:val="003B5FBE"/>
    <w:rsid w:val="003D3B25"/>
    <w:rsid w:val="003D5C8A"/>
    <w:rsid w:val="003F041C"/>
    <w:rsid w:val="003F232C"/>
    <w:rsid w:val="003F6D62"/>
    <w:rsid w:val="0040018C"/>
    <w:rsid w:val="00432905"/>
    <w:rsid w:val="00432E3F"/>
    <w:rsid w:val="0044585D"/>
    <w:rsid w:val="00446C3C"/>
    <w:rsid w:val="00453376"/>
    <w:rsid w:val="00453F47"/>
    <w:rsid w:val="00456EB0"/>
    <w:rsid w:val="00464C22"/>
    <w:rsid w:val="004677CB"/>
    <w:rsid w:val="00482438"/>
    <w:rsid w:val="004A3E9F"/>
    <w:rsid w:val="004B33E4"/>
    <w:rsid w:val="004B3E8E"/>
    <w:rsid w:val="004B5BF2"/>
    <w:rsid w:val="004B7DC3"/>
    <w:rsid w:val="004C46B7"/>
    <w:rsid w:val="004C793C"/>
    <w:rsid w:val="004D693D"/>
    <w:rsid w:val="004E0C87"/>
    <w:rsid w:val="004F416F"/>
    <w:rsid w:val="00504907"/>
    <w:rsid w:val="005079BF"/>
    <w:rsid w:val="00511F04"/>
    <w:rsid w:val="0051255D"/>
    <w:rsid w:val="005212FC"/>
    <w:rsid w:val="005413BE"/>
    <w:rsid w:val="00554EA9"/>
    <w:rsid w:val="00562BC4"/>
    <w:rsid w:val="0056707E"/>
    <w:rsid w:val="005670AA"/>
    <w:rsid w:val="00573956"/>
    <w:rsid w:val="00575E55"/>
    <w:rsid w:val="00590D6C"/>
    <w:rsid w:val="005913CA"/>
    <w:rsid w:val="005924E6"/>
    <w:rsid w:val="00592A29"/>
    <w:rsid w:val="00595859"/>
    <w:rsid w:val="0059585E"/>
    <w:rsid w:val="005A16C7"/>
    <w:rsid w:val="005A1B82"/>
    <w:rsid w:val="005A2DCD"/>
    <w:rsid w:val="005A461A"/>
    <w:rsid w:val="005A58C2"/>
    <w:rsid w:val="005B1A25"/>
    <w:rsid w:val="005B1E15"/>
    <w:rsid w:val="005C1900"/>
    <w:rsid w:val="005C76AF"/>
    <w:rsid w:val="005D0FB6"/>
    <w:rsid w:val="005D4F8B"/>
    <w:rsid w:val="005D5B9E"/>
    <w:rsid w:val="005E0F8E"/>
    <w:rsid w:val="005E3195"/>
    <w:rsid w:val="005F0810"/>
    <w:rsid w:val="005F6934"/>
    <w:rsid w:val="00625E7B"/>
    <w:rsid w:val="00630503"/>
    <w:rsid w:val="00642DDF"/>
    <w:rsid w:val="00643B5F"/>
    <w:rsid w:val="00650C10"/>
    <w:rsid w:val="00651B1D"/>
    <w:rsid w:val="00653824"/>
    <w:rsid w:val="00657C88"/>
    <w:rsid w:val="00674A69"/>
    <w:rsid w:val="00681A04"/>
    <w:rsid w:val="00681BBF"/>
    <w:rsid w:val="006827CE"/>
    <w:rsid w:val="00691E7B"/>
    <w:rsid w:val="0069481C"/>
    <w:rsid w:val="006A4F7A"/>
    <w:rsid w:val="006A50C6"/>
    <w:rsid w:val="006B3164"/>
    <w:rsid w:val="006B425B"/>
    <w:rsid w:val="006B7343"/>
    <w:rsid w:val="006B7394"/>
    <w:rsid w:val="006B7BDA"/>
    <w:rsid w:val="006C698C"/>
    <w:rsid w:val="006C7954"/>
    <w:rsid w:val="006D57E3"/>
    <w:rsid w:val="006D65C6"/>
    <w:rsid w:val="006E13BF"/>
    <w:rsid w:val="006E351F"/>
    <w:rsid w:val="006E56C1"/>
    <w:rsid w:val="006F0E23"/>
    <w:rsid w:val="006F118D"/>
    <w:rsid w:val="006F2A91"/>
    <w:rsid w:val="006F39B0"/>
    <w:rsid w:val="006F3B1D"/>
    <w:rsid w:val="006F5D06"/>
    <w:rsid w:val="006F7BDE"/>
    <w:rsid w:val="00712B92"/>
    <w:rsid w:val="00713F8E"/>
    <w:rsid w:val="00717011"/>
    <w:rsid w:val="00717A15"/>
    <w:rsid w:val="00731116"/>
    <w:rsid w:val="0073159C"/>
    <w:rsid w:val="007418E8"/>
    <w:rsid w:val="0074723C"/>
    <w:rsid w:val="00756072"/>
    <w:rsid w:val="00760D48"/>
    <w:rsid w:val="00777BD1"/>
    <w:rsid w:val="0078570C"/>
    <w:rsid w:val="0079342E"/>
    <w:rsid w:val="0079694A"/>
    <w:rsid w:val="007A0006"/>
    <w:rsid w:val="007A10C9"/>
    <w:rsid w:val="007A3457"/>
    <w:rsid w:val="007A423C"/>
    <w:rsid w:val="007A4B19"/>
    <w:rsid w:val="007A6201"/>
    <w:rsid w:val="007B286D"/>
    <w:rsid w:val="007B3740"/>
    <w:rsid w:val="007C662C"/>
    <w:rsid w:val="007C7512"/>
    <w:rsid w:val="007D1A55"/>
    <w:rsid w:val="007D56E7"/>
    <w:rsid w:val="007D70BF"/>
    <w:rsid w:val="007E0C28"/>
    <w:rsid w:val="007E2478"/>
    <w:rsid w:val="007F28AC"/>
    <w:rsid w:val="00807F9E"/>
    <w:rsid w:val="00814F27"/>
    <w:rsid w:val="00815AB3"/>
    <w:rsid w:val="0082698B"/>
    <w:rsid w:val="00827A62"/>
    <w:rsid w:val="008533E7"/>
    <w:rsid w:val="0085512F"/>
    <w:rsid w:val="008622B1"/>
    <w:rsid w:val="008706E8"/>
    <w:rsid w:val="00871AC5"/>
    <w:rsid w:val="00874E56"/>
    <w:rsid w:val="00880619"/>
    <w:rsid w:val="0088181A"/>
    <w:rsid w:val="008847A9"/>
    <w:rsid w:val="00892FC1"/>
    <w:rsid w:val="00896D67"/>
    <w:rsid w:val="00897D7E"/>
    <w:rsid w:val="008A2375"/>
    <w:rsid w:val="008A3226"/>
    <w:rsid w:val="008A71D2"/>
    <w:rsid w:val="008B473A"/>
    <w:rsid w:val="008B5833"/>
    <w:rsid w:val="008B763F"/>
    <w:rsid w:val="008C26CD"/>
    <w:rsid w:val="008C33B5"/>
    <w:rsid w:val="008C4BC4"/>
    <w:rsid w:val="008E2935"/>
    <w:rsid w:val="008E3E0E"/>
    <w:rsid w:val="008E63DC"/>
    <w:rsid w:val="008F6635"/>
    <w:rsid w:val="00900591"/>
    <w:rsid w:val="009009B3"/>
    <w:rsid w:val="00904630"/>
    <w:rsid w:val="00904B25"/>
    <w:rsid w:val="00910D13"/>
    <w:rsid w:val="0091133E"/>
    <w:rsid w:val="009228D8"/>
    <w:rsid w:val="0092447C"/>
    <w:rsid w:val="00931DC6"/>
    <w:rsid w:val="00940617"/>
    <w:rsid w:val="00940B4C"/>
    <w:rsid w:val="00945265"/>
    <w:rsid w:val="009668F7"/>
    <w:rsid w:val="00970C7C"/>
    <w:rsid w:val="009773C6"/>
    <w:rsid w:val="00984A15"/>
    <w:rsid w:val="00985D96"/>
    <w:rsid w:val="00997057"/>
    <w:rsid w:val="009B2E1E"/>
    <w:rsid w:val="009B630D"/>
    <w:rsid w:val="009C61E2"/>
    <w:rsid w:val="009C7278"/>
    <w:rsid w:val="009D6586"/>
    <w:rsid w:val="009F05B8"/>
    <w:rsid w:val="009F5F26"/>
    <w:rsid w:val="00A0278B"/>
    <w:rsid w:val="00A04A76"/>
    <w:rsid w:val="00A210C3"/>
    <w:rsid w:val="00A22A1D"/>
    <w:rsid w:val="00A30E40"/>
    <w:rsid w:val="00A33CAE"/>
    <w:rsid w:val="00A420C7"/>
    <w:rsid w:val="00A628EF"/>
    <w:rsid w:val="00A64DFD"/>
    <w:rsid w:val="00A71396"/>
    <w:rsid w:val="00A737E6"/>
    <w:rsid w:val="00A836D6"/>
    <w:rsid w:val="00A86C31"/>
    <w:rsid w:val="00A931A4"/>
    <w:rsid w:val="00A93328"/>
    <w:rsid w:val="00A957CC"/>
    <w:rsid w:val="00A966E0"/>
    <w:rsid w:val="00AB0BC9"/>
    <w:rsid w:val="00AB398F"/>
    <w:rsid w:val="00AB4DB1"/>
    <w:rsid w:val="00AB4F6D"/>
    <w:rsid w:val="00AC55B1"/>
    <w:rsid w:val="00AC66BD"/>
    <w:rsid w:val="00AC6CE5"/>
    <w:rsid w:val="00AD2207"/>
    <w:rsid w:val="00AD4F88"/>
    <w:rsid w:val="00AE2FCE"/>
    <w:rsid w:val="00AF4580"/>
    <w:rsid w:val="00B01C29"/>
    <w:rsid w:val="00B0407E"/>
    <w:rsid w:val="00B146ED"/>
    <w:rsid w:val="00B148A7"/>
    <w:rsid w:val="00B173F4"/>
    <w:rsid w:val="00B2003D"/>
    <w:rsid w:val="00B24846"/>
    <w:rsid w:val="00B264F5"/>
    <w:rsid w:val="00B278B8"/>
    <w:rsid w:val="00B32CD1"/>
    <w:rsid w:val="00B45BE3"/>
    <w:rsid w:val="00B4648E"/>
    <w:rsid w:val="00B533BF"/>
    <w:rsid w:val="00B6524D"/>
    <w:rsid w:val="00B66F4B"/>
    <w:rsid w:val="00B67B2C"/>
    <w:rsid w:val="00B82289"/>
    <w:rsid w:val="00B82C32"/>
    <w:rsid w:val="00B918E4"/>
    <w:rsid w:val="00B939EA"/>
    <w:rsid w:val="00BA0491"/>
    <w:rsid w:val="00BA4784"/>
    <w:rsid w:val="00BA4B7A"/>
    <w:rsid w:val="00BA5255"/>
    <w:rsid w:val="00BB0487"/>
    <w:rsid w:val="00BB6AA7"/>
    <w:rsid w:val="00BD2B2D"/>
    <w:rsid w:val="00BD2FC2"/>
    <w:rsid w:val="00BE3584"/>
    <w:rsid w:val="00C10305"/>
    <w:rsid w:val="00C1048D"/>
    <w:rsid w:val="00C21EB6"/>
    <w:rsid w:val="00C271C5"/>
    <w:rsid w:val="00C27F3F"/>
    <w:rsid w:val="00C3773E"/>
    <w:rsid w:val="00C45CF2"/>
    <w:rsid w:val="00C56F71"/>
    <w:rsid w:val="00C574AB"/>
    <w:rsid w:val="00C60385"/>
    <w:rsid w:val="00C70990"/>
    <w:rsid w:val="00C73D8C"/>
    <w:rsid w:val="00C75FAB"/>
    <w:rsid w:val="00C871E7"/>
    <w:rsid w:val="00C9453A"/>
    <w:rsid w:val="00C97A0C"/>
    <w:rsid w:val="00C97EC0"/>
    <w:rsid w:val="00CA6D2F"/>
    <w:rsid w:val="00CA7F18"/>
    <w:rsid w:val="00CB11CC"/>
    <w:rsid w:val="00CB46E1"/>
    <w:rsid w:val="00CB5701"/>
    <w:rsid w:val="00CC3D9D"/>
    <w:rsid w:val="00CC45A9"/>
    <w:rsid w:val="00CC77BE"/>
    <w:rsid w:val="00CD0CDA"/>
    <w:rsid w:val="00CD2AA4"/>
    <w:rsid w:val="00CD7D30"/>
    <w:rsid w:val="00CE1A3F"/>
    <w:rsid w:val="00CE27A5"/>
    <w:rsid w:val="00CE2D39"/>
    <w:rsid w:val="00CE3F53"/>
    <w:rsid w:val="00CE5261"/>
    <w:rsid w:val="00CF07FA"/>
    <w:rsid w:val="00CF43BF"/>
    <w:rsid w:val="00CF6D50"/>
    <w:rsid w:val="00D04AE7"/>
    <w:rsid w:val="00D17AAC"/>
    <w:rsid w:val="00D27533"/>
    <w:rsid w:val="00D2753B"/>
    <w:rsid w:val="00D4361C"/>
    <w:rsid w:val="00D46A26"/>
    <w:rsid w:val="00D55B26"/>
    <w:rsid w:val="00D62416"/>
    <w:rsid w:val="00D65650"/>
    <w:rsid w:val="00D70B51"/>
    <w:rsid w:val="00D734C6"/>
    <w:rsid w:val="00D7621D"/>
    <w:rsid w:val="00D862AB"/>
    <w:rsid w:val="00D86508"/>
    <w:rsid w:val="00D91968"/>
    <w:rsid w:val="00DA4C0D"/>
    <w:rsid w:val="00DB24E2"/>
    <w:rsid w:val="00DB4D2E"/>
    <w:rsid w:val="00DB5F40"/>
    <w:rsid w:val="00DB755B"/>
    <w:rsid w:val="00DC66E7"/>
    <w:rsid w:val="00DF3ECD"/>
    <w:rsid w:val="00DF5A09"/>
    <w:rsid w:val="00DF6EE5"/>
    <w:rsid w:val="00E0351E"/>
    <w:rsid w:val="00E10257"/>
    <w:rsid w:val="00E1190D"/>
    <w:rsid w:val="00E21703"/>
    <w:rsid w:val="00E273AB"/>
    <w:rsid w:val="00E3098E"/>
    <w:rsid w:val="00E63F1F"/>
    <w:rsid w:val="00E66978"/>
    <w:rsid w:val="00E8013E"/>
    <w:rsid w:val="00E90163"/>
    <w:rsid w:val="00EA33DB"/>
    <w:rsid w:val="00EA464A"/>
    <w:rsid w:val="00EB150E"/>
    <w:rsid w:val="00ED00D8"/>
    <w:rsid w:val="00EF3DD0"/>
    <w:rsid w:val="00F11CB3"/>
    <w:rsid w:val="00F144B8"/>
    <w:rsid w:val="00F159F8"/>
    <w:rsid w:val="00F16D61"/>
    <w:rsid w:val="00F226FA"/>
    <w:rsid w:val="00F30BD0"/>
    <w:rsid w:val="00F40B16"/>
    <w:rsid w:val="00F43829"/>
    <w:rsid w:val="00F55546"/>
    <w:rsid w:val="00F57DBF"/>
    <w:rsid w:val="00F63815"/>
    <w:rsid w:val="00F67BBB"/>
    <w:rsid w:val="00F73143"/>
    <w:rsid w:val="00F751CA"/>
    <w:rsid w:val="00F8631D"/>
    <w:rsid w:val="00F86371"/>
    <w:rsid w:val="00F96CBF"/>
    <w:rsid w:val="00FA6659"/>
    <w:rsid w:val="00FB36DD"/>
    <w:rsid w:val="00FB3ACE"/>
    <w:rsid w:val="00FC37AD"/>
    <w:rsid w:val="00FC61D0"/>
    <w:rsid w:val="00FE577D"/>
    <w:rsid w:val="00FF6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240510"/>
  <w15:docId w15:val="{4A44E245-BE64-4CE4-87D2-C7426A259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0A5A0F"/>
  </w:style>
  <w:style w:type="paragraph" w:styleId="Heading1">
    <w:name w:val="heading 1"/>
    <w:basedOn w:val="Normal"/>
    <w:next w:val="Normal"/>
    <w:link w:val="Heading1Char"/>
    <w:uiPriority w:val="9"/>
    <w:rsid w:val="002E3F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EA464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EA464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26756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Heading4"/>
    <w:next w:val="Normal"/>
    <w:link w:val="Heading5Char"/>
    <w:uiPriority w:val="9"/>
    <w:unhideWhenUsed/>
    <w:rsid w:val="00267563"/>
    <w:pPr>
      <w:outlineLvl w:val="4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3F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A46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A464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756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756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QATemplateCourseTitle">
    <w:name w:val="QA Template Course Title"/>
    <w:basedOn w:val="Normal"/>
    <w:rsid w:val="0073159C"/>
    <w:pPr>
      <w:spacing w:before="80" w:after="60" w:line="780" w:lineRule="exact"/>
      <w:jc w:val="center"/>
    </w:pPr>
    <w:rPr>
      <w:rFonts w:ascii="Arial" w:hAnsi="Arial" w:cs="Arial"/>
      <w:b/>
      <w:color w:val="005AAB"/>
      <w:sz w:val="84"/>
      <w:szCs w:val="72"/>
    </w:rPr>
  </w:style>
  <w:style w:type="paragraph" w:customStyle="1" w:styleId="QATemplateBodyCopy">
    <w:name w:val="QA Template Body Copy"/>
    <w:basedOn w:val="Normal"/>
    <w:link w:val="QATemplateBodyCopyChar"/>
    <w:qFormat/>
    <w:rsid w:val="00AB398F"/>
    <w:pPr>
      <w:spacing w:before="120" w:after="160" w:line="260" w:lineRule="exact"/>
    </w:pPr>
    <w:rPr>
      <w:rFonts w:ascii="Arial" w:hAnsi="Arial" w:cs="Arial"/>
      <w:color w:val="000000" w:themeColor="text1"/>
      <w:sz w:val="24"/>
    </w:rPr>
  </w:style>
  <w:style w:type="paragraph" w:customStyle="1" w:styleId="QATemplateSectiontitle">
    <w:name w:val="QA Template Section title"/>
    <w:rsid w:val="002A66B4"/>
    <w:rPr>
      <w:rFonts w:ascii="Arial" w:hAnsi="Arial" w:cs="Arial"/>
      <w:b/>
      <w:color w:val="005AAB"/>
      <w:sz w:val="44"/>
      <w:szCs w:val="36"/>
    </w:rPr>
  </w:style>
  <w:style w:type="paragraph" w:customStyle="1" w:styleId="QATemplateHeadingOne">
    <w:name w:val="QA Template Heading One"/>
    <w:basedOn w:val="QATemplateSectiontitle"/>
    <w:qFormat/>
    <w:rsid w:val="008C4BC4"/>
    <w:pPr>
      <w:spacing w:before="120" w:after="400" w:line="400" w:lineRule="exact"/>
    </w:pPr>
    <w:rPr>
      <w:sz w:val="36"/>
    </w:rPr>
  </w:style>
  <w:style w:type="paragraph" w:customStyle="1" w:styleId="QATemplateLargeQuote">
    <w:name w:val="QA Template Large Quote"/>
    <w:basedOn w:val="QATemplateBodyCopy"/>
    <w:rsid w:val="00E8013E"/>
    <w:pPr>
      <w:spacing w:before="440" w:after="80" w:line="420" w:lineRule="exact"/>
    </w:pPr>
    <w:rPr>
      <w:sz w:val="38"/>
      <w:szCs w:val="48"/>
    </w:rPr>
  </w:style>
  <w:style w:type="character" w:customStyle="1" w:styleId="QATemplateOpenandCloseQuoteMark">
    <w:name w:val="QA Template Open and Close Quote Mark"/>
    <w:uiPriority w:val="1"/>
    <w:rsid w:val="00E8013E"/>
    <w:rPr>
      <w:rFonts w:ascii="Arial" w:hAnsi="Arial"/>
      <w:b/>
      <w:color w:val="005AAB"/>
      <w:position w:val="-42"/>
      <w:sz w:val="96"/>
    </w:rPr>
  </w:style>
  <w:style w:type="paragraph" w:customStyle="1" w:styleId="QATemplateQuoteNameandTitle">
    <w:name w:val="QA Template Quote Name and Title"/>
    <w:basedOn w:val="QATemplateBodyCopy"/>
    <w:rsid w:val="00756072"/>
    <w:pPr>
      <w:spacing w:before="0"/>
    </w:pPr>
    <w:rPr>
      <w:b/>
      <w:sz w:val="20"/>
    </w:rPr>
  </w:style>
  <w:style w:type="paragraph" w:customStyle="1" w:styleId="QATemplateParagraphOne">
    <w:name w:val="QA Template Paragraph One"/>
    <w:basedOn w:val="QATemplateBodyCopy"/>
    <w:rsid w:val="00272141"/>
    <w:pPr>
      <w:spacing w:before="0" w:after="120"/>
    </w:pPr>
    <w:rPr>
      <w:b/>
      <w:color w:val="005AAB"/>
    </w:rPr>
  </w:style>
  <w:style w:type="paragraph" w:customStyle="1" w:styleId="QATemplateHeadingTwo">
    <w:name w:val="QA Template Heading Two"/>
    <w:basedOn w:val="QATemplateBodyCopy"/>
    <w:link w:val="QATemplateHeadingTwoChar"/>
    <w:qFormat/>
    <w:rsid w:val="00065CE3"/>
    <w:pPr>
      <w:spacing w:before="360" w:line="320" w:lineRule="exact"/>
    </w:pPr>
    <w:rPr>
      <w:b/>
      <w:color w:val="005AAB"/>
      <w:sz w:val="28"/>
    </w:rPr>
  </w:style>
  <w:style w:type="character" w:customStyle="1" w:styleId="QATemplateBodyCopyHighlight">
    <w:name w:val="QA Template Body Copy Highlight"/>
    <w:uiPriority w:val="1"/>
    <w:rsid w:val="001C6A5C"/>
    <w:rPr>
      <w:rFonts w:ascii="Arial" w:hAnsi="Arial"/>
      <w:b/>
      <w:i/>
      <w:color w:val="000000" w:themeColor="text1"/>
    </w:rPr>
  </w:style>
  <w:style w:type="paragraph" w:customStyle="1" w:styleId="QATemplateNumberBullet">
    <w:name w:val="QA Template Number Bullet"/>
    <w:basedOn w:val="QATemplateParagraphOne"/>
    <w:rsid w:val="00756072"/>
    <w:pPr>
      <w:numPr>
        <w:numId w:val="1"/>
      </w:numPr>
      <w:spacing w:after="80" w:line="240" w:lineRule="exact"/>
      <w:ind w:left="340" w:hanging="340"/>
    </w:pPr>
    <w:rPr>
      <w:color w:val="000000" w:themeColor="text1"/>
    </w:rPr>
  </w:style>
  <w:style w:type="paragraph" w:customStyle="1" w:styleId="QATemplateBullet">
    <w:name w:val="QA Template Bullet"/>
    <w:basedOn w:val="QATemplateNumberBullet"/>
    <w:qFormat/>
    <w:rsid w:val="00AB4DB1"/>
    <w:pPr>
      <w:numPr>
        <w:numId w:val="2"/>
      </w:numPr>
    </w:pPr>
  </w:style>
  <w:style w:type="paragraph" w:customStyle="1" w:styleId="QATemplateDiagramCaption">
    <w:name w:val="QA Template Diagram Caption"/>
    <w:basedOn w:val="QATemplateParagraphOne"/>
    <w:rsid w:val="00756072"/>
    <w:pPr>
      <w:pBdr>
        <w:top w:val="single" w:sz="4" w:space="3" w:color="auto"/>
      </w:pBdr>
      <w:spacing w:before="240"/>
    </w:pPr>
    <w:rPr>
      <w:b w:val="0"/>
      <w:color w:val="000000" w:themeColor="text1"/>
      <w:sz w:val="20"/>
    </w:rPr>
  </w:style>
  <w:style w:type="paragraph" w:customStyle="1" w:styleId="QATemplateCourseSubTitle">
    <w:name w:val="QA Template Course Sub Title"/>
    <w:basedOn w:val="QATemplateCourseTitle"/>
    <w:rsid w:val="005E0F8E"/>
    <w:pPr>
      <w:spacing w:before="240" w:line="600" w:lineRule="exact"/>
    </w:pPr>
    <w:rPr>
      <w:color w:val="808080" w:themeColor="background1" w:themeShade="80"/>
      <w:sz w:val="56"/>
    </w:rPr>
  </w:style>
  <w:style w:type="paragraph" w:customStyle="1" w:styleId="QATemplateInstructorTitle">
    <w:name w:val="QA Template Instructor Title"/>
    <w:basedOn w:val="QATemplateCourseSubTitle"/>
    <w:rsid w:val="005E0F8E"/>
    <w:pPr>
      <w:spacing w:before="400" w:line="280" w:lineRule="exact"/>
    </w:pPr>
    <w:rPr>
      <w:color w:val="000000" w:themeColor="text1"/>
      <w:sz w:val="24"/>
    </w:rPr>
  </w:style>
  <w:style w:type="paragraph" w:customStyle="1" w:styleId="QATemplateTableBodyCopy">
    <w:name w:val="QA Template Table Body Copy"/>
    <w:basedOn w:val="QATemplateTableCaption"/>
    <w:rsid w:val="006B7394"/>
    <w:rPr>
      <w:color w:val="4F81BD" w:themeColor="accent1"/>
    </w:rPr>
  </w:style>
  <w:style w:type="paragraph" w:customStyle="1" w:styleId="QATemplateHeaderCourseTitle">
    <w:name w:val="QA Template Header Course Title"/>
    <w:basedOn w:val="Normal"/>
    <w:rsid w:val="00AB398F"/>
    <w:pPr>
      <w:pBdr>
        <w:bottom w:val="single" w:sz="4" w:space="3" w:color="0070C0"/>
      </w:pBdr>
      <w:tabs>
        <w:tab w:val="right" w:pos="14601"/>
      </w:tabs>
      <w:spacing w:after="0" w:line="240" w:lineRule="auto"/>
    </w:pPr>
    <w:rPr>
      <w:rFonts w:ascii="Arial" w:hAnsi="Arial" w:cs="Arial"/>
      <w:b/>
      <w:noProof/>
      <w:color w:val="005AAB"/>
      <w:lang w:eastAsia="en-GB"/>
    </w:rPr>
  </w:style>
  <w:style w:type="paragraph" w:customStyle="1" w:styleId="QATemplateTableCaption">
    <w:name w:val="QA Template Table Caption"/>
    <w:basedOn w:val="QATemplateBodyCopy"/>
    <w:link w:val="QATemplateTableCaptionChar"/>
    <w:rsid w:val="006B7394"/>
    <w:pPr>
      <w:keepNext/>
    </w:pPr>
    <w:rPr>
      <w:color w:val="auto"/>
      <w:sz w:val="20"/>
      <w:szCs w:val="20"/>
    </w:rPr>
  </w:style>
  <w:style w:type="character" w:customStyle="1" w:styleId="QATemplateBodyCopyChar">
    <w:name w:val="QA Template Body Copy Char"/>
    <w:basedOn w:val="DefaultParagraphFont"/>
    <w:link w:val="QATemplateBodyCopy"/>
    <w:rsid w:val="00AB398F"/>
    <w:rPr>
      <w:color w:val="000000" w:themeColor="text1"/>
      <w:sz w:val="24"/>
    </w:rPr>
  </w:style>
  <w:style w:type="character" w:customStyle="1" w:styleId="QATemplateTableCaptionChar">
    <w:name w:val="QA Template Table Caption Char"/>
    <w:basedOn w:val="QATemplateBodyCopyChar"/>
    <w:link w:val="QATemplateTableCaption"/>
    <w:rsid w:val="006B7394"/>
    <w:rPr>
      <w:rFonts w:ascii="Arial" w:hAnsi="Arial" w:cs="Arial"/>
      <w:color w:val="000000" w:themeColor="text1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D2B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2B2D"/>
  </w:style>
  <w:style w:type="paragraph" w:styleId="Footer">
    <w:name w:val="footer"/>
    <w:basedOn w:val="Normal"/>
    <w:link w:val="FooterChar"/>
    <w:uiPriority w:val="99"/>
    <w:unhideWhenUsed/>
    <w:rsid w:val="00BD2B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2B2D"/>
  </w:style>
  <w:style w:type="paragraph" w:styleId="TOC1">
    <w:name w:val="toc 1"/>
    <w:aliases w:val="QA Template TOC1"/>
    <w:basedOn w:val="Normal"/>
    <w:next w:val="Normal"/>
    <w:autoRedefine/>
    <w:uiPriority w:val="39"/>
    <w:unhideWhenUsed/>
    <w:rsid w:val="00464C22"/>
    <w:pPr>
      <w:spacing w:after="100"/>
    </w:pPr>
    <w:rPr>
      <w:rFonts w:ascii="Arial" w:hAnsi="Arial"/>
      <w:sz w:val="24"/>
    </w:rPr>
  </w:style>
  <w:style w:type="paragraph" w:styleId="TOC2">
    <w:name w:val="toc 2"/>
    <w:aliases w:val="QA Template TOC2"/>
    <w:basedOn w:val="Normal"/>
    <w:next w:val="Normal"/>
    <w:autoRedefine/>
    <w:uiPriority w:val="39"/>
    <w:unhideWhenUsed/>
    <w:rsid w:val="00464C22"/>
    <w:pPr>
      <w:spacing w:after="100"/>
      <w:ind w:left="220"/>
    </w:pPr>
    <w:rPr>
      <w:rFonts w:ascii="Arial" w:hAnsi="Arial"/>
      <w:sz w:val="24"/>
    </w:rPr>
  </w:style>
  <w:style w:type="character" w:styleId="Hyperlink">
    <w:name w:val="Hyperlink"/>
    <w:basedOn w:val="DefaultParagraphFont"/>
    <w:uiPriority w:val="99"/>
    <w:unhideWhenUsed/>
    <w:rsid w:val="00BD2B2D"/>
    <w:rPr>
      <w:color w:val="0000FF" w:themeColor="hyperlink"/>
      <w:u w:val="single"/>
    </w:rPr>
  </w:style>
  <w:style w:type="paragraph" w:styleId="TableofFigures">
    <w:name w:val="table of figures"/>
    <w:aliases w:val="QA Template Table of Figures"/>
    <w:basedOn w:val="Normal"/>
    <w:next w:val="Normal"/>
    <w:uiPriority w:val="99"/>
    <w:unhideWhenUsed/>
    <w:rsid w:val="00464C22"/>
    <w:pPr>
      <w:spacing w:after="0"/>
    </w:pPr>
    <w:rPr>
      <w:rFonts w:ascii="Arial" w:hAnsi="Arial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2B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2B2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64C2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Index1">
    <w:name w:val="index 1"/>
    <w:basedOn w:val="Normal"/>
    <w:next w:val="Normal"/>
    <w:autoRedefine/>
    <w:uiPriority w:val="99"/>
    <w:semiHidden/>
    <w:unhideWhenUsed/>
    <w:rsid w:val="00D4361C"/>
    <w:pPr>
      <w:spacing w:after="0" w:line="240" w:lineRule="auto"/>
      <w:ind w:left="220" w:hanging="220"/>
    </w:pPr>
  </w:style>
  <w:style w:type="paragraph" w:customStyle="1" w:styleId="QATemplateTableHeader">
    <w:name w:val="QA Template Table Header"/>
    <w:basedOn w:val="QATemplateTableBodyCopy"/>
    <w:rsid w:val="006B7394"/>
    <w:rPr>
      <w:b/>
      <w:color w:val="1F497D" w:themeColor="text2"/>
    </w:rPr>
  </w:style>
  <w:style w:type="paragraph" w:customStyle="1" w:styleId="QATemplateHeadingThree">
    <w:name w:val="QA Template Heading Three"/>
    <w:basedOn w:val="QATemplateHeadingTwo"/>
    <w:link w:val="QATemplateHeadingThreeChar"/>
    <w:qFormat/>
    <w:rsid w:val="00167157"/>
    <w:rPr>
      <w:noProof/>
      <w:sz w:val="24"/>
      <w:szCs w:val="24"/>
      <w:lang w:eastAsia="en-GB"/>
    </w:rPr>
  </w:style>
  <w:style w:type="character" w:customStyle="1" w:styleId="QATemplateHeadingTwoChar">
    <w:name w:val="QA Template Heading Two Char"/>
    <w:basedOn w:val="QATemplateBodyCopyChar"/>
    <w:link w:val="QATemplateHeadingTwo"/>
    <w:rsid w:val="00167157"/>
    <w:rPr>
      <w:rFonts w:ascii="Arial" w:hAnsi="Arial" w:cs="Arial"/>
      <w:b/>
      <w:color w:val="005AAB"/>
      <w:sz w:val="28"/>
    </w:rPr>
  </w:style>
  <w:style w:type="character" w:customStyle="1" w:styleId="QATemplateHeadingThreeChar">
    <w:name w:val="QA Template Heading Three Char"/>
    <w:basedOn w:val="QATemplateHeadingTwoChar"/>
    <w:link w:val="QATemplateHeadingThree"/>
    <w:rsid w:val="00167157"/>
    <w:rPr>
      <w:rFonts w:ascii="Arial" w:hAnsi="Arial" w:cs="Arial"/>
      <w:b/>
      <w:noProof/>
      <w:color w:val="005AAB"/>
      <w:sz w:val="24"/>
      <w:szCs w:val="24"/>
      <w:lang w:eastAsia="en-GB"/>
    </w:rPr>
  </w:style>
  <w:style w:type="paragraph" w:customStyle="1" w:styleId="Default">
    <w:name w:val="Default"/>
    <w:rsid w:val="008847A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customStyle="1" w:styleId="QATemplateCodeSegment">
    <w:name w:val="QA Template Code Segment"/>
    <w:basedOn w:val="QATemplateBodyCopy"/>
    <w:link w:val="QATemplateCodeSegmentChar"/>
    <w:qFormat/>
    <w:rsid w:val="0035453C"/>
    <w:pPr>
      <w:shd w:val="clear" w:color="auto" w:fill="B8CCE4" w:themeFill="accent1" w:themeFillTint="66"/>
    </w:pPr>
    <w:rPr>
      <w:rFonts w:ascii="Courier New" w:hAnsi="Courier New" w:cs="Courier New"/>
    </w:rPr>
  </w:style>
  <w:style w:type="character" w:customStyle="1" w:styleId="QATemplateCodeSegmentChar">
    <w:name w:val="QA Template Code Segment Char"/>
    <w:basedOn w:val="QATemplateBodyCopyChar"/>
    <w:link w:val="QATemplateCodeSegment"/>
    <w:rsid w:val="0035453C"/>
    <w:rPr>
      <w:rFonts w:ascii="Courier New" w:hAnsi="Courier New" w:cs="Courier New"/>
      <w:color w:val="000000" w:themeColor="text1"/>
      <w:sz w:val="24"/>
      <w:shd w:val="clear" w:color="auto" w:fill="B8CCE4" w:themeFill="accent1" w:themeFillTint="66"/>
    </w:rPr>
  </w:style>
  <w:style w:type="paragraph" w:customStyle="1" w:styleId="PS">
    <w:name w:val="PS"/>
    <w:basedOn w:val="Normal"/>
    <w:rsid w:val="00E66978"/>
    <w:pPr>
      <w:widowControl w:val="0"/>
      <w:spacing w:after="12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ListParagraph">
    <w:name w:val="List Paragraph"/>
    <w:basedOn w:val="Normal"/>
    <w:uiPriority w:val="34"/>
    <w:rsid w:val="003A13F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7621D"/>
    <w:rPr>
      <w:color w:val="808080"/>
    </w:rPr>
  </w:style>
  <w:style w:type="character" w:styleId="PageNumber">
    <w:name w:val="page number"/>
    <w:basedOn w:val="DefaultParagraphFont"/>
    <w:uiPriority w:val="99"/>
    <w:semiHidden/>
    <w:unhideWhenUsed/>
    <w:rsid w:val="00144A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368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9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6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4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notes" Target="footnotes.xml"/><Relationship Id="rId20" Type="http://schemas.openxmlformats.org/officeDocument/2006/relationships/theme" Target="theme/theme1.xml"/><Relationship Id="rId10" Type="http://schemas.openxmlformats.org/officeDocument/2006/relationships/endnotes" Target="endnotes.xml"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footer" Target="footer1.xml"/><Relationship Id="rId16" Type="http://schemas.openxmlformats.org/officeDocument/2006/relationships/footer" Target="footer2.xml"/><Relationship Id="rId17" Type="http://schemas.openxmlformats.org/officeDocument/2006/relationships/header" Target="header3.xml"/><Relationship Id="rId18" Type="http://schemas.openxmlformats.org/officeDocument/2006/relationships/footer" Target="footer3.xml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eFictionaut\Dropbox\CoursewareTemplates\QA%20Exercise%20Guide%20Template_v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equenceNumber xmlns="C4FF00C5-D397-4B47-8B1C-E974324458AC">16</SequenceNumber>
    <BookTypeField0 xmlns="C4FF00C5-D397-4B47-8B1C-E974324458AC">
      <Terms xmlns="http://schemas.microsoft.com/office/infopath/2007/PartnerControls">
        <TermInfo xmlns="http://schemas.microsoft.com/office/infopath/2007/PartnerControls">
          <TermName xmlns="http://schemas.microsoft.com/office/infopath/2007/PartnerControls">EG</TermName>
          <TermId xmlns="http://schemas.microsoft.com/office/infopath/2007/PartnerControls">fba13c04-81e4-44a4-a995-67ca882cae0e</TermId>
        </TermInfo>
      </Terms>
    </BookTypeField0>
    <IsBuildFile xmlns="C4FF00C5-D397-4B47-8B1C-E974324458AC">false</IsBuildFile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Courseware" ma:contentTypeID="0x010100F0967B7CEE8D417F966757887D9466FB002D506C37998DB64A87BD01C59DE91AED" ma:contentTypeVersion="0" ma:contentTypeDescription="Base content type which represents courseware documents" ma:contentTypeScope="" ma:versionID="6cea6b4b705b4d005da547d8f443ff75">
  <xsd:schema xmlns:xsd="http://www.w3.org/2001/XMLSchema" xmlns:xs="http://www.w3.org/2001/XMLSchema" xmlns:p="http://schemas.microsoft.com/office/2006/metadata/properties" xmlns:ns2="C4FF00C5-D397-4B47-8B1C-E974324458AC" targetNamespace="http://schemas.microsoft.com/office/2006/metadata/properties" ma:root="true" ma:fieldsID="d90114217473b88c25c0802c193380bf" ns2:_="">
    <xsd:import namespace="C4FF00C5-D397-4B47-8B1C-E974324458AC"/>
    <xsd:element name="properties">
      <xsd:complexType>
        <xsd:sequence>
          <xsd:element name="documentManagement">
            <xsd:complexType>
              <xsd:all>
                <xsd:element ref="ns2:BookTypeField0" minOccurs="0"/>
                <xsd:element ref="ns2:SequenceNumber" minOccurs="0"/>
                <xsd:element ref="ns2:IsBuildFil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FF00C5-D397-4B47-8B1C-E974324458AC" elementFormDefault="qualified">
    <xsd:import namespace="http://schemas.microsoft.com/office/2006/documentManagement/types"/>
    <xsd:import namespace="http://schemas.microsoft.com/office/infopath/2007/PartnerControls"/>
    <xsd:element name="BookTypeField0" ma:index="9" nillable="true" ma:taxonomy="true" ma:internalName="BookTypeField0" ma:taxonomyFieldName="BookType" ma:displayName="Book Type" ma:fieldId="{e7c6b654-e04e-4e45-9cfd-676dbef3a3c6}" ma:sspId="63102202-80dd-4165-b1ca-d09cf2756dc1" ma:termSetId="3300959e-7346-4208-831a-90b552f1677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equenceNumber" ma:index="10" nillable="true" ma:displayName="Sequence Number" ma:decimals="0" ma:internalName="SequenceNumber">
      <xsd:simpleType>
        <xsd:restriction base="dms:Number"/>
      </xsd:simpleType>
    </xsd:element>
    <xsd:element name="IsBuildFile" ma:index="11" nillable="true" ma:displayName="Is Build File" ma:hidden="true" ma:internalName="IsBuildFil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360A16A-073F-D140-A2CB-326AD0386F60}"/>
</file>

<file path=customXml/itemProps2.xml><?xml version="1.0" encoding="utf-8"?>
<ds:datastoreItem xmlns:ds="http://schemas.openxmlformats.org/officeDocument/2006/customXml" ds:itemID="{52D1AA31-0E19-4E9E-8450-98946E4434C0}"/>
</file>

<file path=customXml/itemProps3.xml><?xml version="1.0" encoding="utf-8"?>
<ds:datastoreItem xmlns:ds="http://schemas.openxmlformats.org/officeDocument/2006/customXml" ds:itemID="{6D6FF03F-FE63-4B3F-8CD3-27B03E7B5EC2}"/>
</file>

<file path=customXml/itemProps4.xml><?xml version="1.0" encoding="utf-8"?>
<ds:datastoreItem xmlns:ds="http://schemas.openxmlformats.org/officeDocument/2006/customXml" ds:itemID="{2575157F-2E49-4D7E-800C-FF108FDB03ED}"/>
</file>

<file path=docProps/app.xml><?xml version="1.0" encoding="utf-8"?>
<Properties xmlns="http://schemas.openxmlformats.org/officeDocument/2006/extended-properties" xmlns:vt="http://schemas.openxmlformats.org/officeDocument/2006/docPropsVTypes">
  <Template>C:\Users\theFictionaut\Dropbox\CoursewareTemplates\QA Exercise Guide Template_v1.dotx</Template>
  <TotalTime>1345</TotalTime>
  <Pages>3</Pages>
  <Words>631</Words>
  <Characters>3600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EG_08_Forms</vt:lpstr>
    </vt:vector>
  </TitlesOfParts>
  <Company>QA Ltd</Company>
  <LinksUpToDate>false</LinksUpToDate>
  <CharactersWithSpaces>4223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EG_08_Forms</dc:title>
  <dc:creator>theFictionaut</dc:creator>
  <cp:keywords/>
  <dc:description/>
  <cp:lastModifiedBy>Chris Howie</cp:lastModifiedBy>
  <cp:revision>187</cp:revision>
  <cp:lastPrinted>2014-04-24T11:52:00Z</cp:lastPrinted>
  <dcterms:created xsi:type="dcterms:W3CDTF">2013-03-08T17:18:00Z</dcterms:created>
  <dcterms:modified xsi:type="dcterms:W3CDTF">2016-06-22T10:48:00Z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randingStandard">
    <vt:lpwstr/>
  </property>
  <property fmtid="{D5CDD505-2E9C-101B-9397-08002B2CF9AE}" pid="3" name="Difficulty">
    <vt:lpwstr/>
  </property>
  <property fmtid="{D5CDD505-2E9C-101B-9397-08002B2CF9AE}" pid="4" name="Duration">
    <vt:lpwstr/>
  </property>
  <property fmtid="{D5CDD505-2E9C-101B-9397-08002B2CF9AE}" pid="5" name="ContentTypeId">
    <vt:lpwstr>0x010100F0967B7CEE8D417F966757887D9466FB002D506C37998DB64A87BD01C59DE91AED</vt:lpwstr>
  </property>
  <property fmtid="{D5CDD505-2E9C-101B-9397-08002B2CF9AE}" pid="6" name="Order">
    <vt:r8>9400</vt:r8>
  </property>
  <property fmtid="{D5CDD505-2E9C-101B-9397-08002B2CF9AE}" pid="7" name="Practice Name">
    <vt:lpwstr/>
  </property>
  <property fmtid="{D5CDD505-2E9C-101B-9397-08002B2CF9AE}" pid="8" name="xd_Signature">
    <vt:bool>false</vt:bool>
  </property>
  <property fmtid="{D5CDD505-2E9C-101B-9397-08002B2CF9AE}" pid="9" name="xd_ProgID">
    <vt:lpwstr/>
  </property>
  <property fmtid="{D5CDD505-2E9C-101B-9397-08002B2CF9AE}" pid="10" name="DocumentSetDescription">
    <vt:lpwstr/>
  </property>
  <property fmtid="{D5CDD505-2E9C-101B-9397-08002B2CF9AE}" pid="11" name="_dlc_DocId">
    <vt:lpwstr/>
  </property>
  <property fmtid="{D5CDD505-2E9C-101B-9397-08002B2CF9AE}" pid="12" name="wic_System_Copyright">
    <vt:lpwstr/>
  </property>
  <property fmtid="{D5CDD505-2E9C-101B-9397-08002B2CF9AE}" pid="13" name="_SourceUrl">
    <vt:lpwstr/>
  </property>
  <property fmtid="{D5CDD505-2E9C-101B-9397-08002B2CF9AE}" pid="14" name="_SharedFileIndex">
    <vt:lpwstr/>
  </property>
  <property fmtid="{D5CDD505-2E9C-101B-9397-08002B2CF9AE}" pid="15" name="Owner Name">
    <vt:lpwstr/>
  </property>
  <property fmtid="{D5CDD505-2E9C-101B-9397-08002B2CF9AE}" pid="16" name="CompanyName">
    <vt:lpwstr/>
  </property>
  <property fmtid="{D5CDD505-2E9C-101B-9397-08002B2CF9AE}" pid="17" name="_dlc_DocIdUrl">
    <vt:lpwstr/>
  </property>
  <property fmtid="{D5CDD505-2E9C-101B-9397-08002B2CF9AE}" pid="18" name="TemplateUrl">
    <vt:lpwstr/>
  </property>
  <property fmtid="{D5CDD505-2E9C-101B-9397-08002B2CF9AE}" pid="19" name="DepartmentName">
    <vt:lpwstr/>
  </property>
  <property fmtid="{D5CDD505-2E9C-101B-9397-08002B2CF9AE}" pid="20" name="PPTPrintingStyle">
    <vt:lpwstr/>
  </property>
  <property fmtid="{D5CDD505-2E9C-101B-9397-08002B2CF9AE}" pid="21" name="vti_imgdate">
    <vt:lpwstr/>
  </property>
  <property fmtid="{D5CDD505-2E9C-101B-9397-08002B2CF9AE}" pid="22" name="CourseCode">
    <vt:lpwstr/>
  </property>
  <property fmtid="{D5CDD505-2E9C-101B-9397-08002B2CF9AE}" pid="23" name="_dlc_DocIdPersistId">
    <vt:bool>false</vt:bool>
  </property>
  <property fmtid="{D5CDD505-2E9C-101B-9397-08002B2CF9AE}" pid="24" name="BookType">
    <vt:lpwstr>6</vt:lpwstr>
  </property>
</Properties>
</file>